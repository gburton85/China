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C6399" w14:textId="0ECAA9A4" w:rsidR="0015368F" w:rsidRPr="00265DFF" w:rsidRDefault="00105783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AADA1" wp14:editId="5EB09AF8">
                <wp:simplePos x="0" y="0"/>
                <wp:positionH relativeFrom="margin">
                  <wp:align>center</wp:align>
                </wp:positionH>
                <wp:positionV relativeFrom="paragraph">
                  <wp:posOffset>6355080</wp:posOffset>
                </wp:positionV>
                <wp:extent cx="6172200" cy="2438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711CB" w14:textId="77777777" w:rsidR="00105783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 Black" w:hAnsi="Arial Black"/>
                                <w:color w:val="73A2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3A211"/>
                              </w:rPr>
                              <w:t>What motivates me</w:t>
                            </w:r>
                            <w:proofErr w:type="gramStart"/>
                            <w:r>
                              <w:rPr>
                                <w:rFonts w:ascii="Arial Black" w:hAnsi="Arial Black"/>
                                <w:color w:val="73A211"/>
                              </w:rPr>
                              <w:t>…</w:t>
                            </w:r>
                            <w:proofErr w:type="gramEnd"/>
                          </w:p>
                          <w:p w14:paraId="3E9254C4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E96C00">
                              <w:rPr>
                                <w:rFonts w:ascii="Arial" w:hAnsi="Arial" w:cs="Arial"/>
                              </w:rPr>
                              <w:t>Think about what motivates you to succee</w:t>
                            </w:r>
                            <w:bookmarkStart w:id="0" w:name="_GoBack"/>
                            <w:bookmarkEnd w:id="0"/>
                            <w:r w:rsidRPr="00E96C00">
                              <w:rPr>
                                <w:rFonts w:ascii="Arial" w:hAnsi="Arial" w:cs="Arial"/>
                              </w:rPr>
                              <w:t>d and what is important to you: money, status, job satisfaction, helping others, constant personal development.</w:t>
                            </w:r>
                          </w:p>
                          <w:p w14:paraId="512BB3E5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A13388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42ABFF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CD02F8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F7B9D1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A0329C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3613C1" w14:textId="77777777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A0B007" w14:textId="6940A121" w:rsidR="00105783" w:rsidRPr="00E96C00" w:rsidRDefault="00105783" w:rsidP="0010578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E96C00">
                              <w:rPr>
                                <w:rFonts w:ascii="Arial" w:hAnsi="Arial" w:cs="Arial"/>
                              </w:rPr>
                              <w:t xml:space="preserve">Now save this document and go on to step 2 on </w:t>
                            </w:r>
                            <w:hyperlink r:id="rId7" w:history="1">
                              <w:r w:rsidRPr="00377E3B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www.prepare2getahead.co.uk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 xml:space="preserve"> 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>to create the next part of your career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AADA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500.4pt;width:486pt;height:19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FmqgIAAKQFAAAOAAAAZHJzL2Uyb0RvYy54bWysVE1v2zAMvQ/YfxB0T21nbpoadQo3RYYB&#10;RVusHXpWZKkxZouapMTOhv33UbKdZt0uHXaxKfKJIh8/Li67piY7YWwFKqfJSUyJUBzKSj3n9Mvj&#10;ajKnxDqmSlaDEjndC0svF+/fXbQ6E1PYQF0KQ9CJslmrc7pxTmdRZPlGNMyegBYKjRJMwxwezXNU&#10;Gtai96aOpnE8i1owpTbAhbWove6NdBH8Sym4u5PSCkfqnGJsLnxN+K79N1pcsOzZML2p+BAG+4co&#10;GlYpfPTg6po5Rram+sNVU3EDFqQ74dBEIGXFRcgBs0niV9k8bJgWIRckx+oDTfb/ueW3u3tDqjKn&#10;M0oUa7BEj6Jz5Ao6MvPstNpmCHrQCHMdqrHKo96i0ifdSdP4P6ZD0I487w/cemcclbPkbIoFo4Sj&#10;bZp+mKd4QP/Ry3VtrPsooCFeyKnB4gVO2e7Guh46QvxrClZVXYcC1uo3BfrsNSJ0QH+bZRgKih7p&#10;gwrV+bE8PZsWZ6fnk1lxmkzSJJ5PiiKeTq5XRVzE6Wp5nl79HOIc70eekz73ILl9LbzXWn0WErkM&#10;FHhF6GKxrA3ZMew/xrlQLrAXIkS0R0nM4i0XB3zII+T3lss9I+PLoNzhclMpMIHvV2GXX8eQZY/H&#10;oh3l7UXXrbuhV9ZQ7rFVDPSjZjVfVVjOG2bdPTM4W9gCuC/cHX5kDW1OYZAo2YD5/je9x2PLo5WS&#10;Fmc1p/bblhlBSf1J4TCcJ2nqhzscUqwoHsyxZX1sUdtmCViOBDeT5kH0eFePojTQPOFaKfyraGKK&#10;49s5daO4dP0GwbXERVEEEI6zZu5GPWjuXfvq+GZ97J6Y0UNHO+ygWxinmmWvGrvH+psKiq0DWYWu&#10;9wT3rA7E4yoIczOsLb9rjs8B9bJcF78AAAD//wMAUEsDBBQABgAIAAAAIQB+xben3AAAAAoBAAAP&#10;AAAAZHJzL2Rvd25yZXYueG1sTI/BTsMwEETvSPyDtUjcqE0pNA1xKgTiCmqhSNy28TaJiNdR7Dbh&#10;71lOcNw3o9mZYj35Tp1oiG1gC9czA4q4Cq7l2sL72/NVBiomZIddYLLwTRHW5flZgbkLI2/otE21&#10;khCOOVpoUupzrWPVkMc4Cz2xaIcweExyDrV2A44S7js9N+ZOe2xZPjTY02ND1df26C3sXg6fHwvz&#10;Wj/5234Mk9HsV9ray4vp4R5Uoin9meG3vlSHUjrtw5FdVJ0FGZKEGmNkgeir5VzQXtBNtshAl4X+&#10;P6H8AQAA//8DAFBLAQItABQABgAIAAAAIQC2gziS/gAAAOEBAAATAAAAAAAAAAAAAAAAAAAAAABb&#10;Q29udGVudF9UeXBlc10ueG1sUEsBAi0AFAAGAAgAAAAhADj9If/WAAAAlAEAAAsAAAAAAAAAAAAA&#10;AAAALwEAAF9yZWxzLy5yZWxzUEsBAi0AFAAGAAgAAAAhAAiq0WaqAgAApAUAAA4AAAAAAAAAAAAA&#10;AAAALgIAAGRycy9lMm9Eb2MueG1sUEsBAi0AFAAGAAgAAAAhAH7Ft6fcAAAACgEAAA8AAAAAAAAA&#10;AAAAAAAABAUAAGRycy9kb3ducmV2LnhtbFBLBQYAAAAABAAEAPMAAAANBgAAAAA=&#10;" filled="f" stroked="f">
                <v:textbox>
                  <w:txbxContent>
                    <w:p w14:paraId="009711CB" w14:textId="77777777" w:rsidR="00105783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 Black" w:hAnsi="Arial Black"/>
                          <w:color w:val="73A211"/>
                        </w:rPr>
                      </w:pPr>
                      <w:r>
                        <w:rPr>
                          <w:rFonts w:ascii="Arial Black" w:hAnsi="Arial Black"/>
                          <w:color w:val="73A211"/>
                        </w:rPr>
                        <w:t>What motivates me</w:t>
                      </w:r>
                      <w:proofErr w:type="gramStart"/>
                      <w:r>
                        <w:rPr>
                          <w:rFonts w:ascii="Arial Black" w:hAnsi="Arial Black"/>
                          <w:color w:val="73A211"/>
                        </w:rPr>
                        <w:t>…</w:t>
                      </w:r>
                      <w:proofErr w:type="gramEnd"/>
                    </w:p>
                    <w:p w14:paraId="3E9254C4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  <w:r w:rsidRPr="00E96C00">
                        <w:rPr>
                          <w:rFonts w:ascii="Arial" w:hAnsi="Arial" w:cs="Arial"/>
                        </w:rPr>
                        <w:t>Think about what motivates you to succee</w:t>
                      </w:r>
                      <w:bookmarkStart w:id="1" w:name="_GoBack"/>
                      <w:bookmarkEnd w:id="1"/>
                      <w:r w:rsidRPr="00E96C00">
                        <w:rPr>
                          <w:rFonts w:ascii="Arial" w:hAnsi="Arial" w:cs="Arial"/>
                        </w:rPr>
                        <w:t>d and what is important to you: money, status, job satisfaction, helping others, constant personal development.</w:t>
                      </w:r>
                    </w:p>
                    <w:p w14:paraId="512BB3E5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4A13388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742ABFF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23CD02F8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AF7B9D1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CA0329C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83613C1" w14:textId="77777777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DA0B007" w14:textId="6940A121" w:rsidR="00105783" w:rsidRPr="00E96C00" w:rsidRDefault="00105783" w:rsidP="0010578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  <w:r w:rsidRPr="00E96C00">
                        <w:rPr>
                          <w:rFonts w:ascii="Arial" w:hAnsi="Arial" w:cs="Arial"/>
                        </w:rPr>
                        <w:t xml:space="preserve">Now save this document and go on to step 2 on </w:t>
                      </w:r>
                      <w:hyperlink r:id="rId8" w:history="1">
                        <w:r w:rsidRPr="00377E3B">
                          <w:rPr>
                            <w:rStyle w:val="Hyperlink"/>
                            <w:rFonts w:ascii="Arial" w:hAnsi="Arial" w:cs="Arial"/>
                          </w:rPr>
                          <w:t>www.prepare2getahead.co.uk</w:t>
                        </w:r>
                      </w:hyperlink>
                      <w:r>
                        <w:rPr>
                          <w:rFonts w:ascii="Arial" w:hAnsi="Arial" w:cs="Arial"/>
                          <w:color w:val="343333"/>
                        </w:rPr>
                        <w:t xml:space="preserve"> </w:t>
                      </w:r>
                      <w:r w:rsidRPr="00E96C00">
                        <w:rPr>
                          <w:rFonts w:ascii="Arial" w:hAnsi="Arial" w:cs="Arial"/>
                        </w:rPr>
                        <w:t>to create the next part of your career plan.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8942D" wp14:editId="16B032BC">
                <wp:simplePos x="0" y="0"/>
                <wp:positionH relativeFrom="column">
                  <wp:posOffset>685800</wp:posOffset>
                </wp:positionH>
                <wp:positionV relativeFrom="paragraph">
                  <wp:posOffset>4343400</wp:posOffset>
                </wp:positionV>
                <wp:extent cx="61722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BBE8F" w14:textId="6774B277" w:rsidR="00265DFF" w:rsidRDefault="00265DFF" w:rsidP="00A25B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 Black" w:hAnsi="Arial Black"/>
                                <w:color w:val="73A2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3A211"/>
                              </w:rPr>
                              <w:t>What motivates me</w:t>
                            </w:r>
                            <w:proofErr w:type="gramStart"/>
                            <w:r w:rsidR="00810C92">
                              <w:rPr>
                                <w:rFonts w:ascii="Arial Black" w:hAnsi="Arial Black"/>
                                <w:color w:val="73A211"/>
                              </w:rPr>
                              <w:t>…</w:t>
                            </w:r>
                            <w:proofErr w:type="gramEnd"/>
                          </w:p>
                          <w:p w14:paraId="2BCA5A3A" w14:textId="46DC64FC" w:rsidR="00265DFF" w:rsidRPr="00E96C00" w:rsidRDefault="00265DFF" w:rsidP="00A25B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E96C00">
                              <w:rPr>
                                <w:rFonts w:ascii="Arial" w:hAnsi="Arial" w:cs="Arial"/>
                              </w:rPr>
                              <w:t>Think about what motivates you to succeed and what is important to you</w:t>
                            </w:r>
                            <w:r w:rsidR="0032685C" w:rsidRPr="00E96C00">
                              <w:rPr>
                                <w:rFonts w:ascii="Arial" w:hAnsi="Arial" w:cs="Arial"/>
                              </w:rPr>
                              <w:t>, for example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 xml:space="preserve"> money, status, job satisfaction, helping others, constant personal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942D" id="Text Box 5" o:spid="_x0000_s1027" type="#_x0000_t202" style="position:absolute;left:0;text-align:left;margin-left:54pt;margin-top:342pt;width:486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m8rAIAAKsFAAAOAAAAZHJzL2Uyb0RvYy54bWysVN9P2zAQfp+0/8Hye0lStVAiUhSKOk1C&#10;gAYTz65j02iOz7PdNt3E/76zk5SO7YVpL8n57vP57rsfF5dto8hWWFeDLmh2klIiNIeq1s8F/fq4&#10;HM0ocZ7piinQoqB74ejl/OOHi53JxRjWoCphCTrRLt+Zgq69N3mSOL4WDXMnYIRGowTbMI9H+5xU&#10;lu3Qe6OScZqeJjuwlbHAhXOove6MdB79Sym4v5PSCU9UQTE2H782flfhm8wvWP5smVnXvA+D/UMU&#10;Das1Pnpwdc08Ixtb/+GqqbkFB9KfcGgSkLLmIuaA2WTpm2we1syImAuS48yBJvf/3PLb7b0ldVXQ&#10;KSWaNViiR9F6cgUtmQZ2dsblCHowCPMtqrHKg96hMiTdStuEP6ZD0I487w/cBmcclafZ2RgLRglH&#10;WzYbz2Z4QP/J63Vjnf8koCFBKKjF4kVO2fbG+Q46QMJrGpa1UrGASv+mQJ+dRsQO6G6zHENBMSBD&#10;ULE6PxfTs3F5Nj0fnZbTbDTJ0tmoLNPx6HpZpmU6WS7OJ1cvfZzD/SRw0uUeJb9XInhV+ouQyGWk&#10;IChiF4uFsmTLsP8Y50L7yF6MENEBJTGL91zs8TGPmN97LneMDC+D9ofLTa3BRr7fhF19G0KWHR6L&#10;dpR3EH27amMTHVpjBdUeO8ZCN3HO8GWNVb1hzt8ziyOGnYBrw9/hRyrYFRR6iZI12B9/0wc8dj5a&#10;KdnhyBbUfd8wKyhRnzXOxHk2mYQZj4cJFhYP9tiyOrboTbMArEqGC8rwKAa8V4MoLTRPuF3K8Cqa&#10;mOb4dkH9IC58t0hwO3FRlhGEU22Yv9EPhgfXoUihZx/bJ2ZN39geG+kWhuFm+Zv+7rDhpoZy40HW&#10;sfkDzx2rPf+4EeL49NsrrJzjc0S97tj5LwAAAP//AwBQSwMEFAAGAAgAAAAhACxQ0hXdAAAADAEA&#10;AA8AAABkcnMvZG93bnJldi54bWxMT8tOwzAQvCPxD9YicaM2VSlpGqdCIK4gykPqbRtvk4h4HcVu&#10;E/6e7QluMzuj2ZliM/lOnWiIbWALtzMDirgKruXawsf7800GKiZkh11gsvBDETbl5UWBuQsjv9Fp&#10;m2olIRxztNCk1Odax6ohj3EWemLRDmHwmIQOtXYDjhLuOz03Zqk9tiwfGuzpsaHqe3v0Fj5fDruv&#10;hXmtn/xdP4bJaPYrbe311fSwBpVoSn9mONeX6lBKp304souqE24y2ZIsLLOFgLNDLoL2Flb3cwO6&#10;LPT/EeUvAAAA//8DAFBLAQItABQABgAIAAAAIQC2gziS/gAAAOEBAAATAAAAAAAAAAAAAAAAAAAA&#10;AABbQ29udGVudF9UeXBlc10ueG1sUEsBAi0AFAAGAAgAAAAhADj9If/WAAAAlAEAAAsAAAAAAAAA&#10;AAAAAAAALwEAAF9yZWxzLy5yZWxzUEsBAi0AFAAGAAgAAAAhABgvubysAgAAqwUAAA4AAAAAAAAA&#10;AAAAAAAALgIAAGRycy9lMm9Eb2MueG1sUEsBAi0AFAAGAAgAAAAhACxQ0hXdAAAADAEAAA8AAAAA&#10;AAAAAAAAAAAABgUAAGRycy9kb3ducmV2LnhtbFBLBQYAAAAABAAEAPMAAAAQBgAAAAA=&#10;" filled="f" stroked="f">
                <v:textbox>
                  <w:txbxContent>
                    <w:p w14:paraId="43FBBE8F" w14:textId="6774B277" w:rsidR="00265DFF" w:rsidRDefault="00265DFF" w:rsidP="00A25B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 Black" w:hAnsi="Arial Black"/>
                          <w:color w:val="73A211"/>
                        </w:rPr>
                      </w:pPr>
                      <w:r>
                        <w:rPr>
                          <w:rFonts w:ascii="Arial Black" w:hAnsi="Arial Black"/>
                          <w:color w:val="73A211"/>
                        </w:rPr>
                        <w:t>What motivates me</w:t>
                      </w:r>
                      <w:proofErr w:type="gramStart"/>
                      <w:r w:rsidR="00810C92">
                        <w:rPr>
                          <w:rFonts w:ascii="Arial Black" w:hAnsi="Arial Black"/>
                          <w:color w:val="73A211"/>
                        </w:rPr>
                        <w:t>…</w:t>
                      </w:r>
                      <w:proofErr w:type="gramEnd"/>
                    </w:p>
                    <w:p w14:paraId="2BCA5A3A" w14:textId="46DC64FC" w:rsidR="00265DFF" w:rsidRPr="00E96C00" w:rsidRDefault="00265DFF" w:rsidP="00A25B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  <w:r w:rsidRPr="00E96C00">
                        <w:rPr>
                          <w:rFonts w:ascii="Arial" w:hAnsi="Arial" w:cs="Arial"/>
                        </w:rPr>
                        <w:t>Think about what motivates you to succeed and what is important to you</w:t>
                      </w:r>
                      <w:r w:rsidR="0032685C" w:rsidRPr="00E96C00">
                        <w:rPr>
                          <w:rFonts w:ascii="Arial" w:hAnsi="Arial" w:cs="Arial"/>
                        </w:rPr>
                        <w:t>, for example</w:t>
                      </w:r>
                      <w:r w:rsidRPr="00E96C00">
                        <w:rPr>
                          <w:rFonts w:ascii="Arial" w:hAnsi="Arial" w:cs="Arial"/>
                        </w:rPr>
                        <w:t xml:space="preserve"> money, status, job satisfaction, helping others, constant personal development.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D65FC" wp14:editId="56AE5C9F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1143000</wp:posOffset>
                </wp:positionV>
                <wp:extent cx="6172200" cy="2971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3A0EA" w14:textId="101AE028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265DFF">
                              <w:rPr>
                                <w:rFonts w:ascii="Arial Black" w:hAnsi="Arial Black"/>
                                <w:color w:val="73A211"/>
                              </w:rPr>
                              <w:t>What kind of person am I?</w:t>
                            </w:r>
                            <w:r w:rsidR="0032685C">
                              <w:rPr>
                                <w:rFonts w:ascii="Arial Black" w:hAnsi="Arial Black"/>
                                <w:color w:val="73A211"/>
                              </w:rPr>
                              <w:t xml:space="preserve">  </w:t>
                            </w:r>
                            <w:r w:rsidR="0032685C" w:rsidRPr="0032685C">
                              <w:rPr>
                                <w:rFonts w:ascii="Arial" w:hAnsi="Arial" w:cs="Arial"/>
                              </w:rPr>
                              <w:t>Write down what type of person you think you are, if it helps, think about how other people might describe you:</w:t>
                            </w:r>
                          </w:p>
                          <w:p w14:paraId="64CDD3E6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470EA6" w14:textId="77777777" w:rsidR="0032685C" w:rsidRP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713B07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  <w:r w:rsidRPr="00265DFF">
                              <w:rPr>
                                <w:rFonts w:ascii="Arial" w:hAnsi="Arial" w:cs="Arial"/>
                                <w:color w:val="343333"/>
                              </w:rPr>
                              <w:t>I am good at…</w:t>
                            </w:r>
                          </w:p>
                          <w:p w14:paraId="77F2457E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2460FDB1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0C09C5F5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37F14026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>I enjoy…</w:t>
                            </w:r>
                          </w:p>
                          <w:p w14:paraId="3D36CB45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7A20EB42" w14:textId="77777777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6DFBFEB3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5BEE30F8" w14:textId="77777777" w:rsidR="00265DFF" w:rsidRP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>I need help with…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65FC" id="Text Box 4" o:spid="_x0000_s1028" type="#_x0000_t202" style="position:absolute;left:0;text-align:left;margin-left:54pt;margin-top:90pt;width:486pt;height:23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yKrAIAAKsFAAAOAAAAZHJzL2Uyb0RvYy54bWysVEtv2zAMvg/YfxB0T/2A2zRGncJNkWFA&#10;0RZrh54VWWqM2aImKYmzof99lGynWbdLh11sivxEkR8fF5dd25CtMLYGVdDkJKZEKA5VrZ4L+vVx&#10;OTmnxDqmKtaAEgXdC0sv5x8/XOx0LlJYQ1MJQ9CJsvlOF3TtnM6jyPK1aJk9AS0UGiWYljk8mueo&#10;MmyH3tsmSuP4LNqBqbQBLqxF7XVvpPPgX0rB3Z2UVjjSFBRjc+Frwnflv9H8guXPhul1zYcw2D9E&#10;0bJa4aMHV9fMMbIx9R+u2pobsCDdCYc2AilrLkIOmE0Sv8nmYc20CLkgOVYfaLL/zy2/3d4bUlcF&#10;zShRrMUSPYrOkSvoSObZ2WmbI+hBI8x1qMYqj3qLSp90J03r/5gOQTvyvD9w651xVJ4l0xQLRglH&#10;WzqbJud4QP/R63VtrPskoCVeKKjB4gVO2fbGuh46QvxrCpZ104QCNuo3BfrsNSJ0QH+b5RgKih7p&#10;gwrV+bk4nabl9HQ2OStPk0mWxOeTsozTyfWyjMs4Wy5m2dXLEOd4P/Kc9LkHye0b4b026ouQyGWg&#10;wCtCF4tFY8iWYf8xzoVygb0QIaI9SmIW77k44EMeIb/3XO4ZGV8G5Q6X21qBCXy/Cbv6NoYsezwW&#10;7ShvL7pu1YUmSsfWWEG1x44x0E+c1XxZY1VvmHX3zOCIYSfg2nB3+JEN7AoKg0TJGsyPv+k9Hjsf&#10;rZTscGQLar9vmBGUNJ8VzsQsyTI/4+GQYWHxYI4tq2OL2rQLwKokuKA0D6LHu2YUpYH2CbdL6V9F&#10;E1Mc3y6oG8WF6xcJbicuyjKAcKo1czfqQXPv2hfJ9+xj98SMHhrbYSPdwjjcLH/T3z3W31RQbhzI&#10;OjS/57lndeAfN0IYn2F7+ZVzfA6o1x07/wUAAP//AwBQSwMEFAAGAAgAAAAhAPC74/HaAAAADAEA&#10;AA8AAABkcnMvZG93bnJldi54bWxMT8tOwzAQvCPxD9YicaNrUKlCiFNVRVxB9IHEzY23SUS8jmK3&#10;CX/P9gS3mZ3R7EyxnHynzjTENrCB+5kGRVwF13JtYLd9vctAxWTZ2S4wGfihCMvy+qqwuQsjf9B5&#10;k2olIRxza6BJqc8RY9WQt3EWemLRjmHwNgkdanSDHSXcd/ig9QK9bVk+NLandUPV9+bkDezfjl+f&#10;c/1ev/jHfgyTRvZPaMztzbR6BpVoSn9muNSX6lBKp0M4sYuqE64z2ZIEZFrAxSEXQQcDi7loWBb4&#10;f0T5CwAA//8DAFBLAQItABQABgAIAAAAIQC2gziS/gAAAOEBAAATAAAAAAAAAAAAAAAAAAAAAABb&#10;Q29udGVudF9UeXBlc10ueG1sUEsBAi0AFAAGAAgAAAAhADj9If/WAAAAlAEAAAsAAAAAAAAAAAAA&#10;AAAALwEAAF9yZWxzLy5yZWxzUEsBAi0AFAAGAAgAAAAhAAdujIqsAgAAqwUAAA4AAAAAAAAAAAAA&#10;AAAALgIAAGRycy9lMm9Eb2MueG1sUEsBAi0AFAAGAAgAAAAhAPC74/HaAAAADAEAAA8AAAAAAAAA&#10;AAAAAAAABgUAAGRycy9kb3ducmV2LnhtbFBLBQYAAAAABAAEAPMAAAANBgAAAAA=&#10;" filled="f" stroked="f">
                <v:textbox>
                  <w:txbxContent>
                    <w:p w14:paraId="7CF3A0EA" w14:textId="101AE028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  <w:r w:rsidRPr="00265DFF">
                        <w:rPr>
                          <w:rFonts w:ascii="Arial Black" w:hAnsi="Arial Black"/>
                          <w:color w:val="73A211"/>
                        </w:rPr>
                        <w:t>What kind of person am I?</w:t>
                      </w:r>
                      <w:r w:rsidR="0032685C">
                        <w:rPr>
                          <w:rFonts w:ascii="Arial Black" w:hAnsi="Arial Black"/>
                          <w:color w:val="73A211"/>
                        </w:rPr>
                        <w:t xml:space="preserve">  </w:t>
                      </w:r>
                      <w:r w:rsidR="0032685C" w:rsidRPr="0032685C">
                        <w:rPr>
                          <w:rFonts w:ascii="Arial" w:hAnsi="Arial" w:cs="Arial"/>
                        </w:rPr>
                        <w:t>Write down what type of person you think you are, if it helps, think about how other people might describe you:</w:t>
                      </w:r>
                    </w:p>
                    <w:p w14:paraId="64CDD3E6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7470EA6" w14:textId="77777777" w:rsidR="0032685C" w:rsidRP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29713B07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  <w:r w:rsidRPr="00265DFF">
                        <w:rPr>
                          <w:rFonts w:ascii="Arial" w:hAnsi="Arial" w:cs="Arial"/>
                          <w:color w:val="343333"/>
                        </w:rPr>
                        <w:t>I am good at…</w:t>
                      </w:r>
                    </w:p>
                    <w:p w14:paraId="77F2457E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2460FDB1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0C09C5F5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37F14026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  <w:r>
                        <w:rPr>
                          <w:rFonts w:ascii="Arial" w:hAnsi="Arial" w:cs="Arial"/>
                          <w:color w:val="343333"/>
                        </w:rPr>
                        <w:t>I enjoy…</w:t>
                      </w:r>
                    </w:p>
                    <w:p w14:paraId="3D36CB45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7A20EB42" w14:textId="77777777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6DFBFEB3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5BEE30F8" w14:textId="77777777" w:rsidR="00265DFF" w:rsidRP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  <w:r>
                        <w:rPr>
                          <w:rFonts w:ascii="Arial" w:hAnsi="Arial" w:cs="Arial"/>
                          <w:color w:val="343333"/>
                        </w:rPr>
                        <w:t>I need help with…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42510" wp14:editId="57AEC6D4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61722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1FFB" w14:textId="4224E4FE" w:rsidR="00265DFF" w:rsidRPr="00265DFF" w:rsidRDefault="00C618F1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444243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 xml:space="preserve"> Career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Plan</w:t>
                            </w:r>
                          </w:p>
                          <w:p w14:paraId="7980A74A" w14:textId="77777777" w:rsidR="00265DFF" w:rsidRPr="00265DFF" w:rsidRDefault="00265DFF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</w:pPr>
                            <w:r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1.</w:t>
                            </w:r>
                            <w:r w:rsidRPr="00265DFF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Get</w:t>
                            </w:r>
                            <w:r w:rsidRPr="00265DFF"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>ahead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510" id="Text Box 3" o:spid="_x0000_s1029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    <v:textbox>
                  <w:txbxContent>
                    <w:p w14:paraId="33BD1FFB" w14:textId="4224E4FE" w:rsidR="00265DFF" w:rsidRPr="00265DFF" w:rsidRDefault="00C618F1" w:rsidP="00265DFF">
                      <w:pPr>
                        <w:spacing w:line="360" w:lineRule="auto"/>
                        <w:rPr>
                          <w:rFonts w:ascii="Arial Black" w:hAnsi="Arial Black"/>
                          <w:color w:val="444243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444243"/>
                        </w:rPr>
                        <w:t>Your</w:t>
                      </w:r>
                      <w:proofErr w:type="gramEnd"/>
                      <w:r>
                        <w:rPr>
                          <w:rFonts w:ascii="Arial Black" w:hAnsi="Arial Black"/>
                          <w:color w:val="444243"/>
                        </w:rPr>
                        <w:t xml:space="preserve"> Career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</w:rPr>
                        <w:t>Plan</w:t>
                      </w:r>
                    </w:p>
                    <w:p w14:paraId="7980A74A" w14:textId="77777777" w:rsidR="00265DFF" w:rsidRPr="00265DFF" w:rsidRDefault="00265DFF" w:rsidP="00265DFF">
                      <w:pPr>
                        <w:spacing w:line="360" w:lineRule="auto"/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</w:pPr>
                      <w:r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1.</w:t>
                      </w:r>
                      <w:r w:rsidRPr="00265DFF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Get</w:t>
                      </w:r>
                      <w:r w:rsidRPr="00265DFF"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>ahead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5368F" w:rsidRPr="00265DFF" w:rsidSect="00931D8C">
      <w:headerReference w:type="default" r:id="rId9"/>
      <w:footerReference w:type="default" r:id="rId10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0574A" w14:textId="77777777" w:rsidR="00931D8C" w:rsidRDefault="00931D8C" w:rsidP="00931D8C">
      <w:r>
        <w:separator/>
      </w:r>
    </w:p>
  </w:endnote>
  <w:endnote w:type="continuationSeparator" w:id="0">
    <w:p w14:paraId="4B7CE57F" w14:textId="77777777"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DAF68" w14:textId="77777777" w:rsidR="00931D8C" w:rsidRDefault="00931D8C">
    <w:pPr>
      <w:pStyle w:val="Footer"/>
    </w:pPr>
    <w:r>
      <w:rPr>
        <w:noProof/>
        <w:lang w:eastAsia="en-GB"/>
      </w:rPr>
      <w:drawing>
        <wp:inline distT="0" distB="0" distL="0" distR="0" wp14:anchorId="2B56ECE3" wp14:editId="40CA80D4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EA222" w14:textId="77777777" w:rsidR="00931D8C" w:rsidRDefault="00931D8C" w:rsidP="00931D8C">
      <w:r>
        <w:separator/>
      </w:r>
    </w:p>
  </w:footnote>
  <w:footnote w:type="continuationSeparator" w:id="0">
    <w:p w14:paraId="32C14CC6" w14:textId="77777777"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C10BE" w14:textId="77777777" w:rsidR="00931D8C" w:rsidRDefault="00931D8C">
    <w:pPr>
      <w:pStyle w:val="Header"/>
    </w:pPr>
    <w:r>
      <w:rPr>
        <w:noProof/>
        <w:lang w:eastAsia="en-GB"/>
      </w:rPr>
      <w:drawing>
        <wp:inline distT="0" distB="0" distL="0" distR="0" wp14:anchorId="107EEAFA" wp14:editId="70092ED7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105783"/>
    <w:rsid w:val="0015368F"/>
    <w:rsid w:val="00265DFF"/>
    <w:rsid w:val="0032685C"/>
    <w:rsid w:val="004119C0"/>
    <w:rsid w:val="00810C92"/>
    <w:rsid w:val="008C686B"/>
    <w:rsid w:val="00931D8C"/>
    <w:rsid w:val="009924A9"/>
    <w:rsid w:val="00A25B90"/>
    <w:rsid w:val="00B81062"/>
    <w:rsid w:val="00C618F1"/>
    <w:rsid w:val="00E96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A701A"/>
  <w15:docId w15:val="{43CFA008-D446-4FB2-87AE-602C2E44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pare2getahea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6E25B-DF84-44E6-9D30-5EB346F2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9E8E22A2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De Perlaky, Esther</cp:lastModifiedBy>
  <cp:revision>8</cp:revision>
  <cp:lastPrinted>2017-03-09T11:06:00Z</cp:lastPrinted>
  <dcterms:created xsi:type="dcterms:W3CDTF">2017-03-09T11:00:00Z</dcterms:created>
  <dcterms:modified xsi:type="dcterms:W3CDTF">2017-03-09T11:16:00Z</dcterms:modified>
</cp:coreProperties>
</file>